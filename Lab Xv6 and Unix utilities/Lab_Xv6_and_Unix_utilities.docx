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F9414">
      <w:pPr>
        <w:pStyle w:val="2"/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  <w:bookmarkStart w:id="0" w:name="_Toc29382"/>
      <w:bookmarkStart w:id="1" w:name="_Toc842"/>
      <w:bookmarkStart w:id="2" w:name="_Toc24510"/>
      <w:bookmarkStart w:id="3" w:name="_Toc21482"/>
      <w:bookmarkStart w:id="4" w:name="_Toc6383"/>
      <w:bookmarkStart w:id="5" w:name="_Toc28591"/>
      <w:bookmarkStart w:id="6" w:name="_Toc23224"/>
      <w: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  <w:t>Lab: Xv6 and Unix utilities</w:t>
      </w:r>
      <w:bookmarkEnd w:id="0"/>
      <w:bookmarkEnd w:id="1"/>
      <w:bookmarkEnd w:id="2"/>
      <w:bookmarkEnd w:id="3"/>
      <w:bookmarkEnd w:id="4"/>
      <w:bookmarkEnd w:id="5"/>
      <w:bookmarkEnd w:id="6"/>
    </w:p>
    <w:p w14:paraId="1CF11C02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43AB6349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015ED3C4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30F48309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68B83C28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7DDD1943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17D246E5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tbl>
      <w:tblPr>
        <w:tblStyle w:val="12"/>
        <w:tblpPr w:leftFromText="180" w:rightFromText="180" w:vertAnchor="text" w:horzAnchor="page" w:tblpX="3329" w:tblpY="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2971"/>
      </w:tblGrid>
      <w:tr w14:paraId="6153E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8ADE1">
            <w:pPr>
              <w:bidi w:val="0"/>
              <w:jc w:val="center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学号：</w:t>
            </w:r>
          </w:p>
        </w:tc>
        <w:tc>
          <w:tcPr>
            <w:tcW w:w="29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6FAB1A3">
            <w:pPr>
              <w:bidi w:val="0"/>
              <w:jc w:val="both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 xml:space="preserve">2353924 </w:t>
            </w:r>
          </w:p>
        </w:tc>
      </w:tr>
      <w:tr w14:paraId="2419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A9228">
            <w:pPr>
              <w:bidi w:val="0"/>
              <w:jc w:val="center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姓名：</w:t>
            </w:r>
          </w:p>
        </w:tc>
        <w:tc>
          <w:tcPr>
            <w:tcW w:w="29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221EBEF3">
            <w:pPr>
              <w:bidi w:val="0"/>
              <w:jc w:val="both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冯俊财</w:t>
            </w:r>
          </w:p>
        </w:tc>
      </w:tr>
      <w:tr w14:paraId="4D9F2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5527E">
            <w:pPr>
              <w:bidi w:val="0"/>
              <w:jc w:val="center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课号：</w:t>
            </w:r>
          </w:p>
        </w:tc>
        <w:tc>
          <w:tcPr>
            <w:tcW w:w="29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4FDE3566">
            <w:pPr>
              <w:bidi w:val="0"/>
              <w:jc w:val="both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42028704</w:t>
            </w:r>
          </w:p>
        </w:tc>
      </w:tr>
      <w:tr w14:paraId="29D8B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1BE72">
            <w:pPr>
              <w:bidi w:val="0"/>
              <w:jc w:val="center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教师：</w:t>
            </w:r>
          </w:p>
        </w:tc>
        <w:tc>
          <w:tcPr>
            <w:tcW w:w="2971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 w14:paraId="75EDC20C">
            <w:pPr>
              <w:bidi w:val="0"/>
              <w:jc w:val="both"/>
              <w:rPr>
                <w:rFonts w:hint="default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王冬青</w:t>
            </w:r>
          </w:p>
        </w:tc>
      </w:tr>
    </w:tbl>
    <w:p w14:paraId="6922FAB0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5D591FE6">
      <w:pPr>
        <w:rPr>
          <w:rFonts w:hint="default" w:ascii="Times New Roman" w:hAnsi="Times New Roman" w:eastAsia="Noto Sans SC" w:cs="Times New Roman"/>
          <w:i w:val="0"/>
          <w:iCs w:val="0"/>
          <w:caps w:val="0"/>
          <w:color w:val="000000"/>
          <w:spacing w:val="0"/>
        </w:rPr>
      </w:pPr>
    </w:p>
    <w:p w14:paraId="41D820A6">
      <w:pPr>
        <w:bidi w:val="0"/>
        <w:rPr>
          <w:rFonts w:hint="default"/>
          <w:lang w:val="en-US" w:eastAsia="zh-CN"/>
        </w:rPr>
      </w:pPr>
    </w:p>
    <w:p w14:paraId="4A8722AF">
      <w:pPr>
        <w:bidi w:val="0"/>
        <w:rPr>
          <w:rFonts w:hint="default"/>
          <w:lang w:val="en-US" w:eastAsia="zh-CN"/>
        </w:rPr>
      </w:pPr>
    </w:p>
    <w:p w14:paraId="6296EC26">
      <w:pPr>
        <w:bidi w:val="0"/>
        <w:rPr>
          <w:rFonts w:hint="default"/>
          <w:lang w:val="en-US" w:eastAsia="zh-CN"/>
        </w:rPr>
      </w:pPr>
    </w:p>
    <w:p w14:paraId="1A741E38">
      <w:pPr>
        <w:bidi w:val="0"/>
        <w:rPr>
          <w:rFonts w:hint="default"/>
          <w:lang w:val="en-US" w:eastAsia="zh-CN"/>
        </w:rPr>
      </w:pPr>
    </w:p>
    <w:p w14:paraId="259537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E0EE15A">
      <w:pPr>
        <w:bidi w:val="0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766"/>
        <w15:color w:val="DBDBDB"/>
        <w:docPartObj>
          <w:docPartGallery w:val="Table of Contents"/>
          <w:docPartUnique/>
        </w:docPartObj>
      </w:sdtPr>
      <w:sdtEndPr>
        <w:rPr>
          <w:rFonts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2D7E542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9A4601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_Toc23224 </w:instrText>
          </w:r>
          <w:r>
            <w:fldChar w:fldCharType="separate"/>
          </w:r>
          <w:r>
            <w:rPr>
              <w:rFonts w:hint="default" w:ascii="Times New Roman" w:hAnsi="Times New Roman" w:eastAsia="Noto Sans SC" w:cs="Times New Roman"/>
              <w:i w:val="0"/>
              <w:iCs w:val="0"/>
              <w:caps w:val="0"/>
              <w:spacing w:val="0"/>
            </w:rPr>
            <w:t>Lab: Xv6 and Unix utilities</w:t>
          </w:r>
          <w:r>
            <w:tab/>
          </w:r>
          <w:r>
            <w:fldChar w:fldCharType="begin"/>
          </w:r>
          <w:r>
            <w:instrText xml:space="preserve"> PAGEREF _Toc23224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BEF259B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Sleep(easy)</w:t>
          </w:r>
          <w:r>
            <w:tab/>
          </w:r>
          <w:r>
            <w:fldChar w:fldCharType="begin"/>
          </w:r>
          <w:r>
            <w:instrText xml:space="preserve"> PAGEREF _Toc15819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73A9C5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_Toc7260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_Toc7260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45B944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_Toc4412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_Toc4412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F2374A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_Toc18705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实验中遇到的问题和解决方法</w:t>
          </w:r>
          <w:r>
            <w:tab/>
          </w:r>
          <w:r>
            <w:fldChar w:fldCharType="begin"/>
          </w:r>
          <w:r>
            <w:instrText xml:space="preserve"> PAGEREF _Toc18705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B05849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_Toc17833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实验心得</w:t>
          </w:r>
          <w:r>
            <w:tab/>
          </w:r>
          <w:r>
            <w:fldChar w:fldCharType="begin"/>
          </w:r>
          <w:r>
            <w:instrText xml:space="preserve"> PAGEREF _Toc17833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4F0F9B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pingpong(easy)</w:t>
          </w:r>
          <w:r>
            <w:tab/>
          </w:r>
          <w:r>
            <w:fldChar w:fldCharType="begin"/>
          </w:r>
          <w:r>
            <w:instrText xml:space="preserve"> PAGEREF _Toc27981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9D21E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_Toc16653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_Toc16653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C7A73E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_Toc15607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_Toc15607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A45730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_Toc7719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实验中遇到的问题和解决方法</w:t>
          </w:r>
          <w:r>
            <w:tab/>
          </w:r>
          <w:r>
            <w:fldChar w:fldCharType="begin"/>
          </w:r>
          <w:r>
            <w:instrText xml:space="preserve"> PAGEREF _Toc7719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AB326B6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实验心得</w:t>
          </w:r>
          <w:r>
            <w:tab/>
          </w:r>
          <w:r>
            <w:fldChar w:fldCharType="begin"/>
          </w:r>
          <w:r>
            <w:instrText xml:space="preserve"> PAGEREF _Toc3202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064A727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primes(moderate)/(hard)</w:t>
          </w:r>
          <w:r>
            <w:tab/>
          </w:r>
          <w:r>
            <w:fldChar w:fldCharType="begin"/>
          </w:r>
          <w:r>
            <w:instrText xml:space="preserve"> PAGEREF _Toc6559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3E089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_Toc32746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_Toc32746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80D983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_Toc8598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_Toc8598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CD17E0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_Toc1689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实验中遇到的问题和解决方法</w:t>
          </w:r>
          <w:r>
            <w:tab/>
          </w:r>
          <w:r>
            <w:fldChar w:fldCharType="begin"/>
          </w:r>
          <w:r>
            <w:instrText xml:space="preserve"> PAGEREF _Toc1689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0ED40C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_Toc25199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实验心得</w:t>
          </w:r>
          <w:r>
            <w:tab/>
          </w:r>
          <w:r>
            <w:fldChar w:fldCharType="begin"/>
          </w:r>
          <w:r>
            <w:instrText xml:space="preserve"> PAGEREF _Toc25199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477A026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find (moderate)</w:t>
          </w:r>
          <w:r>
            <w:tab/>
          </w:r>
          <w:r>
            <w:fldChar w:fldCharType="begin"/>
          </w:r>
          <w:r>
            <w:instrText xml:space="preserve"> PAGEREF _Toc13183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90D58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_Toc17163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_Toc17163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169387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_Toc15074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_Toc15074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648839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_Toc5082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实验中遇到的问题和解决方法</w:t>
          </w:r>
          <w:r>
            <w:tab/>
          </w:r>
          <w:r>
            <w:fldChar w:fldCharType="begin"/>
          </w:r>
          <w:r>
            <w:instrText xml:space="preserve"> PAGEREF _Toc5082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D16D3A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_Toc27568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实验心得</w:t>
          </w:r>
          <w:r>
            <w:tab/>
          </w:r>
          <w:r>
            <w:fldChar w:fldCharType="begin"/>
          </w:r>
          <w:r>
            <w:instrText xml:space="preserve"> PAGEREF _Toc27568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3F2CFCD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Xargs(moderate)</w:t>
          </w:r>
          <w:r>
            <w:tab/>
          </w:r>
          <w:r>
            <w:fldChar w:fldCharType="begin"/>
          </w:r>
          <w:r>
            <w:instrText xml:space="preserve"> PAGEREF _Toc3939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340B2F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_Toc26712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_Toc26712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C919C1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1AFE0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_Toc17270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实验中遇到的问题和解决方法</w:t>
          </w:r>
          <w:r>
            <w:tab/>
          </w:r>
          <w:r>
            <w:fldChar w:fldCharType="begin"/>
          </w:r>
          <w:r>
            <w:instrText xml:space="preserve"> PAGEREF _Toc17270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C5F655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_Toc16261 </w:instrText>
          </w:r>
          <w:r>
            <w:fldChar w:fldCharType="separate"/>
          </w:r>
          <w:r>
            <w:rPr>
              <w:rFonts w:hint="default" w:ascii="Times New Roman" w:hAnsi="Times New Roman"/>
              <w:szCs w:val="24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实验心得</w:t>
          </w:r>
          <w:r>
            <w:tab/>
          </w:r>
          <w:r>
            <w:fldChar w:fldCharType="begin"/>
          </w:r>
          <w:r>
            <w:instrText xml:space="preserve"> PAGEREF _Toc16261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C79413C">
          <w:r>
            <w:fldChar w:fldCharType="end"/>
          </w:r>
        </w:p>
        <w:p w14:paraId="700A6350">
          <w:pPr>
            <w:rPr>
              <w:rFonts w:asciiTheme="minorAscii" w:hAnsiTheme="minorAsci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</w:p>
      </w:sdtContent>
    </w:sdt>
    <w:p w14:paraId="2DB9EB97">
      <w:pPr>
        <w:rPr>
          <w:rFonts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7AFB7E2">
      <w:pPr>
        <w:ind w:left="0" w:leftChars="0" w:firstLine="0" w:firstLineChars="0"/>
        <w:rPr>
          <w:rFonts w:hint="default"/>
          <w:lang w:val="en-US" w:eastAsia="zh-CN"/>
        </w:rPr>
      </w:pPr>
      <w:bookmarkStart w:id="7" w:name="_Toc14237"/>
      <w:r>
        <w:rPr>
          <w:rFonts w:hint="default"/>
          <w:lang w:val="en-US" w:eastAsia="zh-CN"/>
        </w:rPr>
        <w:br w:type="page"/>
      </w:r>
    </w:p>
    <w:p w14:paraId="03FBFE7D">
      <w:pPr>
        <w:ind w:left="0" w:leftChars="0" w:firstLine="0" w:firstLineChars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4F2097B6">
      <w:pPr>
        <w:pStyle w:val="3"/>
        <w:bidi w:val="0"/>
        <w:outlineLvl w:val="0"/>
        <w:rPr>
          <w:rFonts w:hint="default"/>
          <w:lang w:val="en-US" w:eastAsia="zh-CN"/>
        </w:rPr>
      </w:pPr>
      <w:bookmarkStart w:id="8" w:name="_Toc16685"/>
      <w:bookmarkStart w:id="9" w:name="_Toc2894"/>
      <w:bookmarkStart w:id="10" w:name="_Toc14724"/>
      <w:bookmarkStart w:id="11" w:name="_Toc15157"/>
      <w:bookmarkStart w:id="12" w:name="_Toc3885"/>
      <w:bookmarkStart w:id="13" w:name="_Toc15819"/>
      <w:r>
        <w:rPr>
          <w:rFonts w:hint="eastAsia"/>
          <w:lang w:val="en-US" w:eastAsia="zh-CN"/>
        </w:rPr>
        <w:t>Sleep</w:t>
      </w:r>
      <w:bookmarkEnd w:id="7"/>
      <w:r>
        <w:rPr>
          <w:rFonts w:hint="eastAsia"/>
          <w:lang w:val="en-US" w:eastAsia="zh-CN"/>
        </w:rPr>
        <w:t>(easy)</w:t>
      </w:r>
      <w:bookmarkEnd w:id="8"/>
      <w:bookmarkEnd w:id="9"/>
      <w:bookmarkEnd w:id="10"/>
      <w:bookmarkEnd w:id="11"/>
      <w:bookmarkEnd w:id="12"/>
      <w:bookmarkEnd w:id="13"/>
    </w:p>
    <w:p w14:paraId="71E5CA19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14" w:name="_Toc14082"/>
      <w:bookmarkStart w:id="15" w:name="_Toc14309"/>
      <w:bookmarkStart w:id="16" w:name="_Toc2514"/>
      <w:bookmarkStart w:id="17" w:name="_Toc25113"/>
      <w:bookmarkStart w:id="18" w:name="_Toc7311"/>
      <w:bookmarkStart w:id="19" w:name="_Toc30706"/>
      <w:bookmarkStart w:id="20" w:name="_Toc7260"/>
      <w:r>
        <w:rPr>
          <w:rFonts w:hint="eastAsia"/>
          <w:lang w:val="en-US" w:eastAsia="zh-CN"/>
        </w:rPr>
        <w:t>实验目的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CE5BBA7">
      <w:pPr>
        <w:bidi w:val="0"/>
        <w:rPr>
          <w:rFonts w:hint="eastAsia"/>
          <w:lang w:val="en-US" w:eastAsia="zh-CN"/>
        </w:rPr>
      </w:pPr>
      <w:r>
        <w:t>本实验旨在通过实现 sleep 工具，熟悉 Xv6 操作系统的基本系统调用使用方法，理解进程的休眠与唤醒机制，加深对操作系统时钟和进程调度的理解。</w:t>
      </w:r>
    </w:p>
    <w:p w14:paraId="54DEF6F3">
      <w:pPr>
        <w:pStyle w:val="4"/>
        <w:bidi w:val="0"/>
        <w:outlineLvl w:val="1"/>
        <w:rPr>
          <w:rFonts w:hint="default"/>
          <w:lang w:val="en-US" w:eastAsia="zh-CN"/>
        </w:rPr>
      </w:pPr>
      <w:bookmarkStart w:id="21" w:name="_Toc32457"/>
      <w:bookmarkStart w:id="22" w:name="_Toc17521"/>
      <w:bookmarkStart w:id="23" w:name="_Toc16123"/>
      <w:bookmarkStart w:id="24" w:name="_Toc2273"/>
      <w:bookmarkStart w:id="25" w:name="_Toc17776"/>
      <w:bookmarkStart w:id="26" w:name="_Toc19865"/>
      <w:bookmarkStart w:id="27" w:name="_Toc4412"/>
      <w:r>
        <w:rPr>
          <w:rFonts w:hint="eastAsia"/>
          <w:lang w:val="en-US" w:eastAsia="zh-CN"/>
        </w:rPr>
        <w:t>实验步骤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6949D34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</w:t>
      </w:r>
    </w:p>
    <w:p w14:paraId="5A1AB0CA">
      <w:pPr>
        <w:numPr>
          <w:numId w:val="0"/>
        </w:numPr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65600" cy="2966720"/>
            <wp:effectExtent l="0" t="0" r="6350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3817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更新变量</w:t>
      </w:r>
    </w:p>
    <w:p w14:paraId="5630F730">
      <w:pPr>
        <w:widowControl w:val="0"/>
        <w:numPr>
          <w:numId w:val="0"/>
        </w:numPr>
        <w:spacing w:line="24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743075" cy="2832735"/>
            <wp:effectExtent l="0" t="0" r="0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2B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B52A0E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重新编译</w:t>
      </w:r>
    </w:p>
    <w:p w14:paraId="2DE818F5">
      <w:pPr>
        <w:widowControl w:val="0"/>
        <w:numPr>
          <w:numId w:val="0"/>
        </w:numPr>
        <w:spacing w:line="24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27045" cy="2560320"/>
            <wp:effectExtent l="0" t="0" r="1905" b="19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0B6A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 w14:paraId="7FBB2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5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48B7CCE">
            <w:pPr>
              <w:widowControl w:val="0"/>
              <w:numPr>
                <w:ilvl w:val="0"/>
                <w:numId w:val="0"/>
              </w:numPr>
              <w:spacing w:line="360" w:lineRule="exac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$ cd </w:t>
            </w:r>
            <w:r>
              <w:rPr>
                <w:rFonts w:hint="default"/>
                <w:lang w:val="en-US" w:eastAsia="zh-CN"/>
              </w:rPr>
              <w:t>xv6-labs-2021</w:t>
            </w:r>
            <w:r>
              <w:rPr>
                <w:rFonts w:hint="eastAsia"/>
                <w:lang w:val="en-US" w:eastAsia="zh-CN"/>
              </w:rPr>
              <w:t xml:space="preserve"> # 进入相应的目录</w:t>
            </w:r>
          </w:p>
          <w:p w14:paraId="722F58B4">
            <w:pPr>
              <w:widowControl w:val="0"/>
              <w:numPr>
                <w:ilvl w:val="0"/>
                <w:numId w:val="0"/>
              </w:numPr>
              <w:spacing w:line="360" w:lineRule="exac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 make clean #清空</w:t>
            </w:r>
          </w:p>
          <w:p w14:paraId="51C9D73B">
            <w:pPr>
              <w:widowControl w:val="0"/>
              <w:numPr>
                <w:ilvl w:val="0"/>
                <w:numId w:val="0"/>
              </w:numPr>
              <w:spacing w:line="360" w:lineRule="exac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 make qemu #重新编译</w:t>
            </w:r>
          </w:p>
          <w:p w14:paraId="530BF09B">
            <w:pPr>
              <w:widowControl w:val="0"/>
              <w:numPr>
                <w:ilvl w:val="0"/>
                <w:numId w:val="0"/>
              </w:numPr>
              <w:spacing w:line="360" w:lineRule="exact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 sleep 10 # 运行代码</w:t>
            </w:r>
          </w:p>
        </w:tc>
      </w:tr>
    </w:tbl>
    <w:p w14:paraId="5B0AF075">
      <w:pPr>
        <w:widowControl w:val="0"/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1562100" cy="885825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A01F">
      <w:pPr>
        <w:bidi w:val="0"/>
        <w:rPr>
          <w:rFonts w:hint="default"/>
        </w:rPr>
      </w:pPr>
      <w:r>
        <w:t>在 xv6 中，sleep 的单位是 “tick”</w:t>
      </w:r>
      <w:r>
        <w:rPr>
          <w:rFonts w:hint="default"/>
        </w:rPr>
        <w:t>，而不是秒。这里的 ticks 是时钟中断的次数。</w:t>
      </w:r>
    </w:p>
    <w:p w14:paraId="02BF147E">
      <w:pPr>
        <w:bidi w:val="0"/>
        <w:spacing w:line="240" w:lineRule="auto"/>
      </w:pPr>
      <w:r>
        <w:drawing>
          <wp:inline distT="0" distB="0" distL="114300" distR="114300">
            <wp:extent cx="5265420" cy="2548255"/>
            <wp:effectExtent l="0" t="0" r="1905" b="444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EE8F">
      <w:pPr>
        <w:bidi w:val="0"/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运行官方测试程序后，返回OK，通过测试。</w:t>
      </w:r>
    </w:p>
    <w:p w14:paraId="76BCD0F0">
      <w:pPr>
        <w:rPr>
          <w:rFonts w:hint="eastAsia"/>
          <w:lang w:val="en-US" w:eastAsia="zh-CN"/>
        </w:rPr>
      </w:pPr>
      <w:bookmarkStart w:id="28" w:name="_Toc1663"/>
      <w:bookmarkStart w:id="29" w:name="_Toc14691"/>
      <w:bookmarkStart w:id="30" w:name="_Toc29967"/>
      <w:bookmarkStart w:id="31" w:name="_Toc27879"/>
      <w:bookmarkStart w:id="32" w:name="_Toc13228"/>
      <w:bookmarkStart w:id="33" w:name="_Toc11182"/>
      <w:bookmarkStart w:id="34" w:name="_Toc18705"/>
      <w:r>
        <w:rPr>
          <w:rFonts w:hint="eastAsia"/>
          <w:lang w:val="en-US" w:eastAsia="zh-CN"/>
        </w:rPr>
        <w:br w:type="page"/>
      </w:r>
    </w:p>
    <w:p w14:paraId="23BBB68F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实验中遇到的问题和解决方法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8E4BB4C">
      <w:pPr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在运行sleep程序过程中，会突然报错。</w:t>
      </w:r>
    </w:p>
    <w:p w14:paraId="732C87AC"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34185" cy="1537335"/>
            <wp:effectExtent l="0" t="0" r="8890" b="5715"/>
            <wp:docPr id="1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rcRect l="13199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89CC53">
      <w:pPr>
        <w:bidi w:val="0"/>
        <w:ind w:left="210" w:leftChars="100" w:firstLine="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可能原因分析</w:t>
      </w:r>
      <w:r>
        <w:rPr>
          <w:rFonts w:hint="eastAsia"/>
          <w:lang w:eastAsia="zh-CN"/>
        </w:rPr>
        <w:t>：</w:t>
      </w:r>
    </w:p>
    <w:p w14:paraId="6FB11DB7">
      <w:pPr>
        <w:numPr>
          <w:ilvl w:val="0"/>
          <w:numId w:val="3"/>
        </w:numPr>
        <w:bidi w:val="0"/>
        <w:ind w:left="845" w:leftChars="0" w:hanging="425" w:firstLineChars="0"/>
      </w:pPr>
      <w:r>
        <w:rPr>
          <w:rFonts w:hint="default"/>
        </w:rPr>
        <w:t>可执行文件被删除或覆盖</w:t>
      </w:r>
      <w:r>
        <w:rPr>
          <w:rFonts w:hint="eastAsia"/>
          <w:lang w:eastAsia="zh-CN"/>
        </w:rPr>
        <w:t>：</w:t>
      </w:r>
      <w:r>
        <w:rPr>
          <w:rFonts w:hint="default"/>
        </w:rPr>
        <w:t>xv6 的文件系统空间有限，用户目录下的文件如果被其他程序或测试覆盖，可能会导致 </w:t>
      </w:r>
      <w:r>
        <w:t>sleep</w:t>
      </w:r>
      <w:r>
        <w:rPr>
          <w:rFonts w:hint="default"/>
        </w:rPr>
        <w:t> 文件暂时不存在或损坏。</w:t>
      </w:r>
    </w:p>
    <w:p w14:paraId="2A32BA86">
      <w:pPr>
        <w:numPr>
          <w:ilvl w:val="0"/>
          <w:numId w:val="3"/>
        </w:numPr>
        <w:bidi w:val="0"/>
        <w:ind w:left="845" w:leftChars="0" w:hanging="425" w:firstLineChars="0"/>
      </w:pPr>
      <w:r>
        <w:rPr>
          <w:rFonts w:hint="default"/>
        </w:rPr>
        <w:t>文件描述符或进程资源耗尽</w:t>
      </w:r>
      <w:r>
        <w:rPr>
          <w:rFonts w:hint="eastAsia"/>
          <w:lang w:eastAsia="zh-CN"/>
        </w:rPr>
        <w:t>：</w:t>
      </w:r>
      <w:r>
        <w:rPr>
          <w:rFonts w:hint="default"/>
        </w:rPr>
        <w:t>如果系统中打开的文件太多，或者进程数达到上限，exec 加载新程序时会失败。但你的情况貌似不是持续性错误，后面又能运行，说明资源不是一直被占满。</w:t>
      </w:r>
    </w:p>
    <w:p w14:paraId="4D329B0F">
      <w:pPr>
        <w:numPr>
          <w:ilvl w:val="0"/>
          <w:numId w:val="3"/>
        </w:numPr>
        <w:bidi w:val="0"/>
        <w:ind w:left="845" w:leftChars="0" w:hanging="425" w:firstLineChars="0"/>
      </w:pPr>
      <w:r>
        <w:rPr>
          <w:rFonts w:hint="default"/>
        </w:rPr>
        <w:t>并发或测试脚本干扰</w:t>
      </w:r>
      <w:r>
        <w:rPr>
          <w:rFonts w:hint="eastAsia"/>
          <w:lang w:eastAsia="zh-CN"/>
        </w:rPr>
        <w:t>：</w:t>
      </w:r>
      <w:r>
        <w:rPr>
          <w:rFonts w:hint="default"/>
        </w:rPr>
        <w:t>如果你在运行自动测试（如 make grade）时手动操作 shell，可能会有并发，测试脚本可能会临时删除或替换 sleep，导致你手动执行时找不到。</w:t>
      </w:r>
    </w:p>
    <w:p w14:paraId="7D59A52A">
      <w:pPr>
        <w:numPr>
          <w:ilvl w:val="0"/>
          <w:numId w:val="3"/>
        </w:numPr>
        <w:bidi w:val="0"/>
        <w:ind w:left="845" w:leftChars="0" w:hanging="425" w:firstLineChars="0"/>
        <w:rPr>
          <w:rFonts w:hint="default"/>
        </w:rPr>
      </w:pPr>
      <w:r>
        <w:rPr>
          <w:rFonts w:hint="default"/>
        </w:rPr>
        <w:t>文件系统不稳定或有bug</w:t>
      </w:r>
      <w:r>
        <w:rPr>
          <w:rFonts w:hint="eastAsia"/>
          <w:lang w:eastAsia="zh-CN"/>
        </w:rPr>
        <w:t>：</w:t>
      </w:r>
      <w:r>
        <w:rPr>
          <w:rFonts w:hint="default"/>
        </w:rPr>
        <w:t>xv6 的文件系统是教学用的，偶尔会有未同步的情况，极端情况下可能会有短暂的文件“丢失”。</w:t>
      </w:r>
    </w:p>
    <w:p w14:paraId="3BBC8985">
      <w:pPr>
        <w:bidi w:val="0"/>
        <w:ind w:left="210" w:leftChars="100" w:firstLine="0" w:firstLineChars="0"/>
        <w:rPr>
          <w:rFonts w:hint="eastAsia"/>
          <w:lang w:eastAsia="zh-CN"/>
        </w:rPr>
      </w:pPr>
      <w:r>
        <w:rPr>
          <w:rFonts w:hint="default"/>
        </w:rPr>
        <w:t>解决建议</w:t>
      </w:r>
      <w:r>
        <w:rPr>
          <w:rFonts w:hint="eastAsia"/>
          <w:lang w:eastAsia="zh-CN"/>
        </w:rPr>
        <w:t>：</w:t>
      </w:r>
    </w:p>
    <w:p w14:paraId="2AC7B0DF"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</w:rPr>
      </w:pPr>
      <w:r>
        <w:rPr>
          <w:rFonts w:hint="default"/>
        </w:rPr>
        <w:t>避免在自动测试运行时手动运行 sleep</w:t>
      </w:r>
      <w:r>
        <w:rPr>
          <w:rFonts w:hint="eastAsia"/>
          <w:lang w:eastAsia="zh-CN"/>
        </w:rPr>
        <w:t>：</w:t>
      </w:r>
      <w:r>
        <w:rPr>
          <w:rFonts w:hint="default"/>
        </w:rPr>
        <w:t>测试脚本有可能会清理或重建用户程序，导致你手动运行时偶尔找不到。</w:t>
      </w:r>
    </w:p>
    <w:p w14:paraId="305C4115"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</w:rPr>
      </w:pPr>
      <w:r>
        <w:rPr>
          <w:rFonts w:hint="default"/>
        </w:rPr>
        <w:t>重启 xv6 或重新 make clean &amp;&amp; make</w:t>
      </w:r>
      <w:r>
        <w:rPr>
          <w:rFonts w:hint="eastAsia"/>
          <w:lang w:eastAsia="zh-CN"/>
        </w:rPr>
        <w:t>：</w:t>
      </w:r>
      <w:r>
        <w:rPr>
          <w:rFonts w:hint="default"/>
        </w:rPr>
        <w:t>如果频繁遇到此问题，可以完全重启 xv6 或重新编译、格式化文件系统，保证环境干净。</w:t>
      </w:r>
    </w:p>
    <w:p w14:paraId="4054E918"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确认 sleep 是否真的存在</w:t>
      </w:r>
      <w:r>
        <w:rPr>
          <w:rFonts w:hint="eastAsia"/>
          <w:lang w:eastAsia="zh-CN"/>
        </w:rPr>
        <w:t>：</w:t>
      </w:r>
      <w:r>
        <w:rPr>
          <w:rFonts w:hint="default"/>
        </w:rPr>
        <w:t>在 shell 下运行 ls 看看 sleep 是否在 / 或 /user 目录下。</w:t>
      </w:r>
    </w:p>
    <w:p w14:paraId="37FCB438"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减少并发操作</w:t>
      </w:r>
      <w:r>
        <w:rPr>
          <w:rFonts w:hint="eastAsia"/>
          <w:lang w:eastAsia="zh-CN"/>
        </w:rPr>
        <w:t>：</w:t>
      </w:r>
      <w:r>
        <w:rPr>
          <w:rFonts w:hint="default"/>
        </w:rPr>
        <w:t>尽量不要在测试脚本运行时频繁手动操作 shell。</w:t>
      </w:r>
    </w:p>
    <w:p w14:paraId="2894F1D9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35" w:name="_Toc32622"/>
      <w:bookmarkStart w:id="36" w:name="_Toc1211"/>
      <w:bookmarkStart w:id="37" w:name="_Toc23324"/>
      <w:bookmarkStart w:id="38" w:name="_Toc18919"/>
      <w:bookmarkStart w:id="39" w:name="_Toc32587"/>
      <w:bookmarkStart w:id="40" w:name="_Toc1918"/>
      <w:bookmarkStart w:id="41" w:name="_Toc17833"/>
      <w:r>
        <w:rPr>
          <w:rFonts w:hint="eastAsia"/>
          <w:lang w:val="en-US" w:eastAsia="zh-CN"/>
        </w:rPr>
        <w:t>实验心得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B017734">
      <w:pPr>
        <w:bidi w:val="0"/>
      </w:pPr>
      <w:r>
        <w:rPr>
          <w:rFonts w:hint="default"/>
        </w:rPr>
        <w:t>xv6 的 </w:t>
      </w:r>
      <w:r>
        <w:t>sleep</w:t>
      </w:r>
      <w:r>
        <w:rPr>
          <w:rFonts w:hint="default"/>
        </w:rPr>
        <w:t> 实现是基于“tick计数”，即每隔一段固定时间（比如10ms或100ms）产生一次时钟中断，sleep(n) 就是让进程挂起n个tick。</w:t>
      </w:r>
    </w:p>
    <w:p w14:paraId="29D560F2">
      <w:pPr>
        <w:bidi w:val="0"/>
      </w:pPr>
      <w:r>
        <w:rPr>
          <w:rFonts w:hint="default"/>
        </w:rPr>
        <w:t>由于 tick 是离散的，而不是连续的，所以 sleep 的实际时间会有上下浮动。如果在 tick 快结束时调用 sleep，实际上会等到下一个 tick 才开始计数，所以会“多等”将近一个 tick。</w:t>
      </w:r>
    </w:p>
    <w:p w14:paraId="5582B452"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如果在 tick 刚开始时调用 sleep，则误差最小。因此，sleep 的实际耗时通常是 “请求的时间”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±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一个 tick 的误差。</w:t>
      </w:r>
    </w:p>
    <w:p w14:paraId="6F380E8E">
      <w:pPr>
        <w:bidi w:val="0"/>
      </w:pPr>
      <w:r>
        <w:rPr>
          <w:rFonts w:hint="eastAsia"/>
          <w:lang w:val="en-US" w:eastAsia="zh-CN"/>
        </w:rPr>
        <w:t>通过本次实验，我</w:t>
      </w:r>
      <w:r>
        <w:t>理解了xv6中sleep的时间机制基于tick计数而非精确的秒数，由于tick是离散的时钟中断，实际休眠时间会有±1个tick的误差。这让我认识到操作系统时钟管理的复杂性，以及理论与实际实现之间的差异。通过这次实验，我对操作系统的进程调度和时钟中断机制有了更直观的认识。</w:t>
      </w:r>
    </w:p>
    <w:p w14:paraId="505EB42C">
      <w:pPr>
        <w:bidi w:val="0"/>
        <w:rPr>
          <w:rFonts w:hint="eastAsia" w:eastAsiaTheme="minorEastAsia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389DEEBC">
      <w:pPr>
        <w:pStyle w:val="3"/>
        <w:bidi w:val="0"/>
        <w:outlineLvl w:val="0"/>
        <w:rPr>
          <w:rFonts w:hint="default"/>
          <w:lang w:val="en-US" w:eastAsia="zh-CN"/>
        </w:rPr>
      </w:pPr>
      <w:bookmarkStart w:id="42" w:name="_Toc8477"/>
      <w:bookmarkStart w:id="43" w:name="_Toc9897"/>
      <w:bookmarkStart w:id="44" w:name="_Toc6227"/>
      <w:bookmarkStart w:id="45" w:name="_Toc27981"/>
      <w:bookmarkStart w:id="46" w:name="_Toc7684"/>
      <w:bookmarkStart w:id="47" w:name="_Toc13109"/>
      <w:r>
        <w:rPr>
          <w:rFonts w:hint="eastAsia"/>
          <w:lang w:val="en-US" w:eastAsia="zh-CN"/>
        </w:rPr>
        <w:t>pingpong(easy)</w:t>
      </w:r>
      <w:bookmarkEnd w:id="42"/>
      <w:bookmarkEnd w:id="43"/>
      <w:bookmarkEnd w:id="44"/>
      <w:bookmarkEnd w:id="45"/>
    </w:p>
    <w:p w14:paraId="7B74C276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48" w:name="_Toc29836"/>
      <w:bookmarkStart w:id="49" w:name="_Toc27214"/>
      <w:bookmarkStart w:id="50" w:name="_Toc9658"/>
      <w:bookmarkStart w:id="51" w:name="_Toc16653"/>
      <w:r>
        <w:rPr>
          <w:rFonts w:hint="eastAsia"/>
          <w:lang w:val="en-US" w:eastAsia="zh-CN"/>
        </w:rPr>
        <w:t>实验目的</w:t>
      </w:r>
      <w:bookmarkEnd w:id="48"/>
      <w:bookmarkEnd w:id="49"/>
      <w:bookmarkEnd w:id="50"/>
      <w:bookmarkEnd w:id="51"/>
    </w:p>
    <w:p w14:paraId="594B03F0">
      <w:pPr>
        <w:rPr>
          <w:rFonts w:hint="eastAsia"/>
          <w:lang w:val="en-US" w:eastAsia="zh-CN"/>
        </w:rPr>
      </w:pPr>
      <w:bookmarkStart w:id="124" w:name="_GoBack"/>
      <w:bookmarkEnd w:id="124"/>
    </w:p>
    <w:p w14:paraId="23B4481E">
      <w:pPr>
        <w:pStyle w:val="4"/>
        <w:bidi w:val="0"/>
        <w:outlineLvl w:val="1"/>
        <w:rPr>
          <w:rFonts w:hint="default"/>
          <w:lang w:val="en-US" w:eastAsia="zh-CN"/>
        </w:rPr>
      </w:pPr>
      <w:bookmarkStart w:id="52" w:name="_Toc17404"/>
      <w:bookmarkStart w:id="53" w:name="_Toc10453"/>
      <w:bookmarkStart w:id="54" w:name="_Toc30659"/>
      <w:bookmarkStart w:id="55" w:name="_Toc15607"/>
      <w:r>
        <w:rPr>
          <w:rFonts w:hint="eastAsia"/>
          <w:lang w:val="en-US" w:eastAsia="zh-CN"/>
        </w:rPr>
        <w:t>实验步骤</w:t>
      </w:r>
      <w:bookmarkEnd w:id="52"/>
      <w:bookmarkEnd w:id="53"/>
      <w:bookmarkEnd w:id="54"/>
      <w:bookmarkEnd w:id="55"/>
    </w:p>
    <w:p w14:paraId="074DF731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56" w:name="_Toc14752"/>
      <w:bookmarkStart w:id="57" w:name="_Toc27853"/>
      <w:bookmarkStart w:id="58" w:name="_Toc9498"/>
      <w:bookmarkStart w:id="59" w:name="_Toc7719"/>
      <w:r>
        <w:rPr>
          <w:rFonts w:hint="eastAsia"/>
          <w:lang w:val="en-US" w:eastAsia="zh-CN"/>
        </w:rPr>
        <w:t>实验中遇到的问题和解决方法</w:t>
      </w:r>
      <w:bookmarkEnd w:id="56"/>
      <w:bookmarkEnd w:id="57"/>
      <w:bookmarkEnd w:id="58"/>
      <w:bookmarkEnd w:id="59"/>
    </w:p>
    <w:p w14:paraId="0B9CACD5">
      <w:pPr>
        <w:pStyle w:val="4"/>
        <w:bidi w:val="0"/>
        <w:ind w:left="210" w:leftChars="0" w:hanging="210" w:firstLineChars="0"/>
        <w:outlineLvl w:val="1"/>
        <w:rPr>
          <w:rFonts w:hint="default"/>
          <w:lang w:val="en-US" w:eastAsia="zh-CN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60" w:name="_Toc10569"/>
      <w:bookmarkStart w:id="61" w:name="_Toc3693"/>
      <w:bookmarkStart w:id="62" w:name="_Toc15404"/>
      <w:bookmarkStart w:id="63" w:name="_Toc3202"/>
      <w:r>
        <w:rPr>
          <w:rFonts w:hint="eastAsia"/>
          <w:lang w:val="en-US" w:eastAsia="zh-CN"/>
        </w:rPr>
        <w:t>实验心得</w:t>
      </w:r>
      <w:bookmarkEnd w:id="60"/>
      <w:bookmarkEnd w:id="61"/>
      <w:bookmarkEnd w:id="62"/>
      <w:bookmarkEnd w:id="63"/>
    </w:p>
    <w:bookmarkEnd w:id="46"/>
    <w:bookmarkEnd w:id="47"/>
    <w:p w14:paraId="32AB650C">
      <w:pPr>
        <w:pStyle w:val="3"/>
        <w:bidi w:val="0"/>
        <w:outlineLvl w:val="0"/>
        <w:rPr>
          <w:rFonts w:hint="default"/>
          <w:lang w:val="en-US" w:eastAsia="zh-CN"/>
        </w:rPr>
      </w:pPr>
      <w:bookmarkStart w:id="64" w:name="_Toc13125"/>
      <w:bookmarkStart w:id="65" w:name="_Toc23654"/>
      <w:bookmarkStart w:id="66" w:name="_Toc15719"/>
      <w:bookmarkStart w:id="67" w:name="_Toc6559"/>
      <w:r>
        <w:rPr>
          <w:rFonts w:hint="eastAsia"/>
          <w:lang w:val="en-US" w:eastAsia="zh-CN"/>
        </w:rPr>
        <w:t>primes(moderate)/(hard)</w:t>
      </w:r>
      <w:bookmarkEnd w:id="64"/>
      <w:bookmarkEnd w:id="65"/>
      <w:bookmarkEnd w:id="66"/>
      <w:bookmarkEnd w:id="67"/>
    </w:p>
    <w:p w14:paraId="1F5693F7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68" w:name="_Toc27226"/>
      <w:bookmarkStart w:id="69" w:name="_Toc10148"/>
      <w:bookmarkStart w:id="70" w:name="_Toc15186"/>
      <w:bookmarkStart w:id="71" w:name="_Toc32746"/>
      <w:r>
        <w:rPr>
          <w:rFonts w:hint="eastAsia"/>
          <w:lang w:val="en-US" w:eastAsia="zh-CN"/>
        </w:rPr>
        <w:t>实验目的</w:t>
      </w:r>
      <w:bookmarkEnd w:id="68"/>
      <w:bookmarkEnd w:id="69"/>
      <w:bookmarkEnd w:id="70"/>
      <w:bookmarkEnd w:id="71"/>
    </w:p>
    <w:p w14:paraId="6D8E7DB0">
      <w:pPr>
        <w:rPr>
          <w:rFonts w:hint="eastAsia"/>
          <w:lang w:val="en-US" w:eastAsia="zh-CN"/>
        </w:rPr>
      </w:pPr>
    </w:p>
    <w:p w14:paraId="1B89A00D">
      <w:pPr>
        <w:pStyle w:val="4"/>
        <w:bidi w:val="0"/>
        <w:outlineLvl w:val="1"/>
        <w:rPr>
          <w:rFonts w:hint="default"/>
          <w:lang w:val="en-US" w:eastAsia="zh-CN"/>
        </w:rPr>
      </w:pPr>
      <w:bookmarkStart w:id="72" w:name="_Toc26155"/>
      <w:bookmarkStart w:id="73" w:name="_Toc32094"/>
      <w:bookmarkStart w:id="74" w:name="_Toc32230"/>
      <w:bookmarkStart w:id="75" w:name="_Toc8598"/>
      <w:r>
        <w:rPr>
          <w:rFonts w:hint="eastAsia"/>
          <w:lang w:val="en-US" w:eastAsia="zh-CN"/>
        </w:rPr>
        <w:t>实验步骤</w:t>
      </w:r>
      <w:bookmarkEnd w:id="72"/>
      <w:bookmarkEnd w:id="73"/>
      <w:bookmarkEnd w:id="74"/>
      <w:bookmarkEnd w:id="75"/>
    </w:p>
    <w:p w14:paraId="0DE52CF6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76" w:name="_Toc28406"/>
      <w:bookmarkStart w:id="77" w:name="_Toc4353"/>
      <w:bookmarkStart w:id="78" w:name="_Toc32158"/>
      <w:bookmarkStart w:id="79" w:name="_Toc1689"/>
      <w:r>
        <w:rPr>
          <w:rFonts w:hint="eastAsia"/>
          <w:lang w:val="en-US" w:eastAsia="zh-CN"/>
        </w:rPr>
        <w:t>实验中遇到的问题和解决方法</w:t>
      </w:r>
      <w:bookmarkEnd w:id="76"/>
      <w:bookmarkEnd w:id="77"/>
      <w:bookmarkEnd w:id="78"/>
      <w:bookmarkEnd w:id="79"/>
    </w:p>
    <w:p w14:paraId="14A9CF40">
      <w:pPr>
        <w:pStyle w:val="4"/>
        <w:bidi w:val="0"/>
        <w:ind w:left="210" w:leftChars="0" w:hanging="210" w:firstLineChars="0"/>
        <w:outlineLvl w:val="1"/>
        <w:rPr>
          <w:rFonts w:hint="default"/>
          <w:lang w:val="en-US" w:eastAsia="zh-CN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80" w:name="_Toc400"/>
      <w:bookmarkStart w:id="81" w:name="_Toc9749"/>
      <w:bookmarkStart w:id="82" w:name="_Toc29388"/>
      <w:bookmarkStart w:id="83" w:name="_Toc25199"/>
      <w:r>
        <w:rPr>
          <w:rFonts w:hint="eastAsia"/>
          <w:lang w:val="en-US" w:eastAsia="zh-CN"/>
        </w:rPr>
        <w:t>实验心得</w:t>
      </w:r>
      <w:bookmarkEnd w:id="80"/>
      <w:bookmarkEnd w:id="81"/>
      <w:bookmarkEnd w:id="82"/>
      <w:bookmarkEnd w:id="83"/>
    </w:p>
    <w:p w14:paraId="4B6B2033"/>
    <w:p w14:paraId="718DEAAC">
      <w:pPr>
        <w:pStyle w:val="3"/>
        <w:bidi w:val="0"/>
        <w:outlineLvl w:val="0"/>
        <w:rPr>
          <w:rFonts w:hint="eastAsia"/>
          <w:lang w:val="en-US" w:eastAsia="zh-CN"/>
        </w:rPr>
      </w:pPr>
      <w:bookmarkStart w:id="84" w:name="_Toc7620"/>
      <w:bookmarkStart w:id="85" w:name="_Toc2961"/>
      <w:bookmarkStart w:id="86" w:name="_Toc5676"/>
      <w:bookmarkStart w:id="87" w:name="_Toc13183"/>
      <w:r>
        <w:rPr>
          <w:rFonts w:hint="eastAsia"/>
          <w:lang w:val="en-US" w:eastAsia="zh-CN"/>
        </w:rPr>
        <w:t>find 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"https://pdos.csail.mit.edu/6.828/2021/labs/guidance.html"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moderate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  <w:bookmarkEnd w:id="84"/>
      <w:bookmarkEnd w:id="85"/>
      <w:bookmarkEnd w:id="86"/>
      <w:bookmarkEnd w:id="87"/>
    </w:p>
    <w:p w14:paraId="7EDA40D7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88" w:name="_Toc31826"/>
      <w:bookmarkStart w:id="89" w:name="_Toc28390"/>
      <w:bookmarkStart w:id="90" w:name="_Toc17278"/>
      <w:bookmarkStart w:id="91" w:name="_Toc17163"/>
      <w:r>
        <w:rPr>
          <w:rFonts w:hint="eastAsia"/>
          <w:lang w:val="en-US" w:eastAsia="zh-CN"/>
        </w:rPr>
        <w:t>实验目的</w:t>
      </w:r>
      <w:bookmarkEnd w:id="88"/>
      <w:bookmarkEnd w:id="89"/>
      <w:bookmarkEnd w:id="90"/>
      <w:bookmarkEnd w:id="91"/>
    </w:p>
    <w:p w14:paraId="740D9996">
      <w:pPr>
        <w:rPr>
          <w:rFonts w:hint="eastAsia"/>
          <w:lang w:val="en-US" w:eastAsia="zh-CN"/>
        </w:rPr>
      </w:pPr>
    </w:p>
    <w:p w14:paraId="513D0D49">
      <w:pPr>
        <w:pStyle w:val="4"/>
        <w:bidi w:val="0"/>
        <w:outlineLvl w:val="1"/>
        <w:rPr>
          <w:rFonts w:hint="default"/>
          <w:lang w:val="en-US" w:eastAsia="zh-CN"/>
        </w:rPr>
      </w:pPr>
      <w:bookmarkStart w:id="92" w:name="_Toc31128"/>
      <w:bookmarkStart w:id="93" w:name="_Toc17340"/>
      <w:bookmarkStart w:id="94" w:name="_Toc21668"/>
      <w:bookmarkStart w:id="95" w:name="_Toc15074"/>
      <w:r>
        <w:rPr>
          <w:rFonts w:hint="eastAsia"/>
          <w:lang w:val="en-US" w:eastAsia="zh-CN"/>
        </w:rPr>
        <w:t>实验步骤</w:t>
      </w:r>
      <w:bookmarkEnd w:id="92"/>
      <w:bookmarkEnd w:id="93"/>
      <w:bookmarkEnd w:id="94"/>
      <w:bookmarkEnd w:id="95"/>
    </w:p>
    <w:p w14:paraId="74875F9E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96" w:name="_Toc24480"/>
      <w:bookmarkStart w:id="97" w:name="_Toc23081"/>
      <w:bookmarkStart w:id="98" w:name="_Toc30606"/>
      <w:bookmarkStart w:id="99" w:name="_Toc5082"/>
      <w:r>
        <w:rPr>
          <w:rFonts w:hint="eastAsia"/>
          <w:lang w:val="en-US" w:eastAsia="zh-CN"/>
        </w:rPr>
        <w:t>实验中遇到的问题和解决方法</w:t>
      </w:r>
      <w:bookmarkEnd w:id="96"/>
      <w:bookmarkEnd w:id="97"/>
      <w:bookmarkEnd w:id="98"/>
      <w:bookmarkEnd w:id="99"/>
    </w:p>
    <w:p w14:paraId="4B29FE9F">
      <w:pPr>
        <w:pStyle w:val="4"/>
        <w:bidi w:val="0"/>
        <w:ind w:left="210" w:leftChars="0" w:hanging="210" w:firstLineChars="0"/>
        <w:outlineLvl w:val="1"/>
        <w:rPr>
          <w:rFonts w:hint="default"/>
          <w:lang w:val="en-US" w:eastAsia="zh-CN"/>
        </w:rPr>
        <w:sectPr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100" w:name="_Toc23023"/>
      <w:bookmarkStart w:id="101" w:name="_Toc25542"/>
      <w:bookmarkStart w:id="102" w:name="_Toc26291"/>
      <w:bookmarkStart w:id="103" w:name="_Toc27568"/>
      <w:r>
        <w:rPr>
          <w:rFonts w:hint="eastAsia"/>
          <w:lang w:val="en-US" w:eastAsia="zh-CN"/>
        </w:rPr>
        <w:t>实验心得</w:t>
      </w:r>
      <w:bookmarkEnd w:id="100"/>
      <w:bookmarkEnd w:id="101"/>
      <w:bookmarkEnd w:id="102"/>
      <w:bookmarkEnd w:id="103"/>
    </w:p>
    <w:p w14:paraId="3DBCFABD">
      <w:pPr>
        <w:rPr>
          <w:rFonts w:hint="default"/>
          <w:lang w:val="en-US" w:eastAsia="zh-CN"/>
        </w:rPr>
        <w:sectPr>
          <w:footerReference r:id="rId10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2789F63">
      <w:pPr>
        <w:bidi w:val="0"/>
        <w:ind w:left="0" w:leftChars="0" w:firstLine="0" w:firstLineChars="0"/>
      </w:pPr>
    </w:p>
    <w:p w14:paraId="7F0EAA9F">
      <w:pPr>
        <w:pStyle w:val="3"/>
        <w:bidi w:val="0"/>
        <w:outlineLvl w:val="0"/>
        <w:rPr>
          <w:rFonts w:hint="default"/>
          <w:lang w:val="en-US" w:eastAsia="zh-CN"/>
        </w:rPr>
      </w:pPr>
      <w:bookmarkStart w:id="104" w:name="_Toc21503"/>
      <w:bookmarkStart w:id="105" w:name="_Toc32055"/>
      <w:bookmarkStart w:id="106" w:name="_Toc16589"/>
      <w:bookmarkStart w:id="107" w:name="_Toc3939"/>
      <w:r>
        <w:rPr>
          <w:rFonts w:hint="eastAsia"/>
          <w:lang w:val="en-US" w:eastAsia="zh-CN"/>
        </w:rPr>
        <w:t>Xargs(moderate)</w:t>
      </w:r>
      <w:bookmarkEnd w:id="104"/>
      <w:bookmarkEnd w:id="105"/>
      <w:bookmarkEnd w:id="106"/>
      <w:bookmarkEnd w:id="107"/>
    </w:p>
    <w:p w14:paraId="1FA30F7B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108" w:name="_Toc8260"/>
      <w:bookmarkStart w:id="109" w:name="_Toc30521"/>
      <w:bookmarkStart w:id="110" w:name="_Toc28241"/>
      <w:bookmarkStart w:id="111" w:name="_Toc26712"/>
      <w:r>
        <w:rPr>
          <w:rFonts w:hint="eastAsia"/>
          <w:lang w:val="en-US" w:eastAsia="zh-CN"/>
        </w:rPr>
        <w:t>实验目的</w:t>
      </w:r>
      <w:bookmarkEnd w:id="108"/>
      <w:bookmarkEnd w:id="109"/>
      <w:bookmarkEnd w:id="110"/>
      <w:bookmarkEnd w:id="111"/>
    </w:p>
    <w:p w14:paraId="4C7C5C9C">
      <w:pPr>
        <w:rPr>
          <w:rFonts w:hint="eastAsia"/>
          <w:lang w:val="en-US" w:eastAsia="zh-CN"/>
        </w:rPr>
      </w:pPr>
    </w:p>
    <w:p w14:paraId="57A8B1EA">
      <w:pPr>
        <w:pStyle w:val="4"/>
        <w:bidi w:val="0"/>
        <w:outlineLvl w:val="1"/>
        <w:rPr>
          <w:rFonts w:hint="default"/>
          <w:lang w:val="en-US" w:eastAsia="zh-CN"/>
        </w:rPr>
      </w:pPr>
      <w:bookmarkStart w:id="112" w:name="_Toc27593"/>
      <w:bookmarkStart w:id="113" w:name="_Toc15009"/>
      <w:bookmarkStart w:id="114" w:name="_Toc23293"/>
      <w:bookmarkStart w:id="115" w:name="_Toc60"/>
      <w:r>
        <w:rPr>
          <w:rFonts w:hint="eastAsia"/>
          <w:lang w:val="en-US" w:eastAsia="zh-CN"/>
        </w:rPr>
        <w:t>实验步骤</w:t>
      </w:r>
      <w:bookmarkEnd w:id="112"/>
      <w:bookmarkEnd w:id="113"/>
      <w:bookmarkEnd w:id="114"/>
      <w:bookmarkEnd w:id="115"/>
    </w:p>
    <w:p w14:paraId="1E4CE07C">
      <w:pPr>
        <w:pStyle w:val="4"/>
        <w:bidi w:val="0"/>
        <w:ind w:left="210" w:leftChars="0" w:hanging="210" w:firstLineChars="0"/>
        <w:outlineLvl w:val="1"/>
        <w:rPr>
          <w:rFonts w:hint="eastAsia"/>
          <w:lang w:val="en-US" w:eastAsia="zh-CN"/>
        </w:rPr>
      </w:pPr>
      <w:bookmarkStart w:id="116" w:name="_Toc6446"/>
      <w:bookmarkStart w:id="117" w:name="_Toc3795"/>
      <w:bookmarkStart w:id="118" w:name="_Toc31550"/>
      <w:bookmarkStart w:id="119" w:name="_Toc17270"/>
      <w:r>
        <w:rPr>
          <w:rFonts w:hint="eastAsia"/>
          <w:lang w:val="en-US" w:eastAsia="zh-CN"/>
        </w:rPr>
        <w:t>实验中遇到的问题和解决方法</w:t>
      </w:r>
      <w:bookmarkEnd w:id="116"/>
      <w:bookmarkEnd w:id="117"/>
      <w:bookmarkEnd w:id="118"/>
      <w:bookmarkEnd w:id="119"/>
    </w:p>
    <w:p w14:paraId="1F8EBCD2">
      <w:pPr>
        <w:pStyle w:val="4"/>
        <w:bidi w:val="0"/>
        <w:ind w:left="210" w:leftChars="0" w:hanging="210" w:firstLineChars="0"/>
        <w:outlineLvl w:val="1"/>
        <w:rPr>
          <w:rFonts w:hint="default"/>
          <w:lang w:val="en-US" w:eastAsia="zh-CN"/>
        </w:rPr>
        <w:sectPr>
          <w:footerReference r:id="rId11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120" w:name="_Toc15951"/>
      <w:bookmarkStart w:id="121" w:name="_Toc24305"/>
      <w:bookmarkStart w:id="122" w:name="_Toc21979"/>
      <w:bookmarkStart w:id="123" w:name="_Toc16261"/>
      <w:r>
        <w:rPr>
          <w:rFonts w:hint="eastAsia"/>
          <w:lang w:val="en-US" w:eastAsia="zh-CN"/>
        </w:rPr>
        <w:t>实验心得</w:t>
      </w:r>
      <w:bookmarkEnd w:id="120"/>
      <w:bookmarkEnd w:id="121"/>
      <w:bookmarkEnd w:id="122"/>
      <w:bookmarkEnd w:id="123"/>
    </w:p>
    <w:p w14:paraId="507A49D9">
      <w:pPr>
        <w:rPr>
          <w:rFonts w:hint="default"/>
          <w:lang w:val="en-US" w:eastAsia="zh-CN"/>
        </w:rPr>
      </w:pPr>
    </w:p>
    <w:sectPr>
      <w:footerReference r:id="rId12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D90E0A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58148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3E58148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86A26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357FC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357FC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CDCEF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E3F6A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DE3F6A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7DAD24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75E2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175E2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B3772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A88C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5A88C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1D4E5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F6CB8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BF6CB8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243B8D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5FB9E1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E5FB9E1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FF1D66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7A1BB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7A1BB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20E58"/>
    <w:multiLevelType w:val="singleLevel"/>
    <w:tmpl w:val="CF520E5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EAFF03FE"/>
    <w:multiLevelType w:val="singleLevel"/>
    <w:tmpl w:val="EAFF03FE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5657BA4D"/>
    <w:multiLevelType w:val="multilevel"/>
    <w:tmpl w:val="5657BA4D"/>
    <w:lvl w:ilvl="0" w:tentative="0">
      <w:start w:val="1"/>
      <w:numFmt w:val="decimal"/>
      <w:pStyle w:val="3"/>
      <w:lvlText w:val="%1."/>
      <w:lvlJc w:val="center"/>
      <w:pPr>
        <w:ind w:left="425" w:hanging="425"/>
      </w:pPr>
      <w:rPr>
        <w:rFonts w:hint="default" w:ascii="宋体" w:hAnsi="宋体" w:eastAsia="宋体" w:cs="宋体"/>
        <w:b/>
        <w:sz w:val="28"/>
        <w:szCs w:val="28"/>
      </w:rPr>
    </w:lvl>
    <w:lvl w:ilvl="1" w:tentative="0">
      <w:start w:val="1"/>
      <w:numFmt w:val="decimal"/>
      <w:pStyle w:val="4"/>
      <w:lvlText w:val="%2)"/>
      <w:lvlJc w:val="left"/>
      <w:pPr>
        <w:tabs>
          <w:tab w:val="left" w:pos="420"/>
        </w:tabs>
        <w:ind w:left="210" w:leftChars="0" w:hanging="210" w:firstLineChars="0"/>
      </w:pPr>
      <w:rPr>
        <w:rFonts w:hint="default" w:ascii="Times New Roman" w:hAnsi="Times New Roman"/>
        <w:sz w:val="24"/>
        <w:szCs w:val="24"/>
      </w:rPr>
    </w:lvl>
    <w:lvl w:ilvl="2" w:tentative="0">
      <w:start w:val="1"/>
      <w:numFmt w:val="decimal"/>
      <w:pStyle w:val="5"/>
      <w:suff w:val="space"/>
      <w:lvlText w:val="%3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72F0332B"/>
    <w:multiLevelType w:val="singleLevel"/>
    <w:tmpl w:val="72F033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30AE8"/>
    <w:rsid w:val="12D46D72"/>
    <w:rsid w:val="14E95FA2"/>
    <w:rsid w:val="17625BEC"/>
    <w:rsid w:val="1A4334AB"/>
    <w:rsid w:val="1B530AE8"/>
    <w:rsid w:val="28FA38CA"/>
    <w:rsid w:val="2BAC027F"/>
    <w:rsid w:val="515777C5"/>
    <w:rsid w:val="5F6C0F10"/>
    <w:rsid w:val="669B2BD8"/>
    <w:rsid w:val="68F95994"/>
    <w:rsid w:val="6C3D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961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50" w:beforeLines="50" w:beforeAutospacing="0" w:after="50" w:afterLines="50" w:afterAutospacing="0" w:line="360" w:lineRule="exact"/>
      <w:ind w:left="0"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10" w:afterLines="0" w:afterAutospacing="0" w:line="360" w:lineRule="exact"/>
      <w:ind w:left="210" w:hanging="210"/>
      <w:outlineLvl w:val="2"/>
    </w:pPr>
    <w:rPr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exact"/>
      <w:ind w:left="1508" w:hanging="708" w:firstLineChars="0"/>
      <w:outlineLvl w:val="3"/>
    </w:pPr>
    <w:rPr>
      <w:rFonts w:ascii="Arial" w:hAnsi="Arial" w:eastAsia="宋体"/>
      <w:sz w:val="24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pPr>
      <w:ind w:firstLine="0" w:firstLineChars="0"/>
    </w:pPr>
  </w:style>
  <w:style w:type="paragraph" w:styleId="9">
    <w:name w:val="toc 2"/>
    <w:basedOn w:val="1"/>
    <w:next w:val="1"/>
    <w:qFormat/>
    <w:uiPriority w:val="0"/>
    <w:pPr>
      <w:ind w:left="0" w:leftChars="0" w:firstLine="480" w:firstLineChars="1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0\AppData\Roaming\kingsoft\office6\templates\docerresourceshop\ugc\template\432235727105\d2edf8d66a96b83bb6484cc225f831d365d7db9e\Lab_Xv6_and_Unix_utilities.doc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首页"/>
    </customSectPr>
    <customSectPr>
      <sectNamePr val="sleep"/>
    </customSectPr>
    <customSectPr>
      <sectNamePr val="pingpong"/>
    </customSectPr>
    <customSectPr>
      <sectNamePr val="primes"/>
    </customSectPr>
    <customSectPr>
      <sectNamePr val="find"/>
    </customSectPr>
    <customSectPr>
      <sectNamePr val="find"/>
    </customSectPr>
    <customSectPr>
      <sectNamePr val="Xargs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Lab_Xv6_and_Unix_utilities.docx</Template>
  <Pages>11</Pages>
  <Words>95</Words>
  <Characters>157</Characters>
  <Lines>0</Lines>
  <Paragraphs>0</Paragraphs>
  <TotalTime>8</TotalTime>
  <ScaleCrop>false</ScaleCrop>
  <LinksUpToDate>false</LinksUpToDate>
  <CharactersWithSpaces>177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2025-07-07T12:29:00Z</dcterms:created>
  <dc:creator>千林年</dc:creator>
  <cp:lastModifiedBy>千林年</cp:lastModifiedBy>
  <dcterms:modified xsi:type="dcterms:W3CDTF">2025-07-07T15:18:02Z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7A6906BEEF1E45948BC950FC1FF288C6_11</vt:lpwstr>
  </property>
  <property fmtid="{D5CDD505-2E9C-101B-9397-08002B2CF9AE}" pid="4" name="KSOTemplateDocerSaveRecord">
    <vt:lpwstr>eyJoZGlkIjoiOTQzNjVkZjZhZDRjYjY0MTY5ZjU0MjBlZmIwYTFmZTgiLCJ1c2VySWQiOiIxMTc0MjY3NDk1In0=</vt:lpwstr>
  </property>
</Properties>
</file>